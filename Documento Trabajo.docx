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CF3" w:rsidRDefault="00B53984" w:rsidP="001F674C">
      <w:pPr>
        <w:pStyle w:val="Ttulo"/>
      </w:pPr>
    </w:p>
    <w:tbl>
      <w:tblPr>
        <w:tblpPr w:leftFromText="141" w:rightFromText="141" w:vertAnchor="text" w:horzAnchor="margin" w:tblpXSpec="center" w:tblpY="38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8"/>
      </w:tblGrid>
      <w:tr w:rsidR="00F23484" w:rsidTr="00F23484">
        <w:trPr>
          <w:trHeight w:val="1601"/>
        </w:trPr>
        <w:tc>
          <w:tcPr>
            <w:tcW w:w="5848" w:type="dxa"/>
            <w:tcBorders>
              <w:top w:val="nil"/>
              <w:right w:val="nil"/>
            </w:tcBorders>
          </w:tcPr>
          <w:p w:rsidR="00F23484" w:rsidRDefault="00F23484" w:rsidP="001F674C">
            <w:pPr>
              <w:pStyle w:val="Ttulo"/>
            </w:pPr>
            <w:r>
              <w:t>Trabajo de síntesis</w:t>
            </w:r>
          </w:p>
          <w:p w:rsidR="00F23484" w:rsidRPr="00F23484" w:rsidRDefault="00F23484" w:rsidP="001F674C">
            <w:pPr>
              <w:pStyle w:val="Ttulo"/>
            </w:pPr>
          </w:p>
        </w:tc>
      </w:tr>
    </w:tbl>
    <w:p w:rsidR="00F23484" w:rsidRDefault="00F23484" w:rsidP="001F674C">
      <w:pPr>
        <w:pStyle w:val="Ttulo"/>
      </w:pPr>
    </w:p>
    <w:p w:rsidR="00F23484" w:rsidRDefault="00F23484" w:rsidP="001F674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23484" w:rsidRDefault="00F23484" w:rsidP="001F674C">
      <w:pPr>
        <w:pStyle w:val="Ttulo"/>
      </w:pPr>
    </w:p>
    <w:p w:rsidR="00F23484" w:rsidRDefault="00190CB3" w:rsidP="001F674C">
      <w:pPr>
        <w:pStyle w:val="Titulo2"/>
      </w:pPr>
      <w:r>
        <w:t>Pr</w:t>
      </w:r>
      <w:r w:rsidRPr="001F674C">
        <w:t>oyect</w:t>
      </w:r>
      <w:r>
        <w:t>o</w:t>
      </w:r>
      <w:r w:rsidR="00F23484">
        <w:t>:</w:t>
      </w:r>
    </w:p>
    <w:p w:rsidR="00190CB3" w:rsidRDefault="001F674C" w:rsidP="001F674C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La propuesta de mi trabajo de síntesis trata de un </w:t>
      </w:r>
      <w:proofErr w:type="spellStart"/>
      <w:r w:rsidRPr="001F674C">
        <w:rPr>
          <w:rStyle w:val="nfasissutil"/>
          <w:iCs w:val="0"/>
          <w:color w:val="auto"/>
        </w:rPr>
        <w:t>backoffice</w:t>
      </w:r>
      <w:proofErr w:type="spellEnd"/>
      <w:r>
        <w:rPr>
          <w:rStyle w:val="nfasissutil"/>
          <w:i w:val="0"/>
          <w:iCs w:val="0"/>
          <w:color w:val="auto"/>
        </w:rPr>
        <w:t xml:space="preserve"> el cual tendrá como función controlar y organizar una base de datos. Lo que ofrece este trabajo es la</w:t>
      </w:r>
      <w:r w:rsidR="00AC7474">
        <w:rPr>
          <w:rStyle w:val="nfasissutil"/>
          <w:i w:val="0"/>
          <w:iCs w:val="0"/>
          <w:color w:val="auto"/>
        </w:rPr>
        <w:t xml:space="preserve"> muestra de cómo usar la</w:t>
      </w:r>
      <w:r>
        <w:rPr>
          <w:rStyle w:val="nfasissutil"/>
          <w:i w:val="0"/>
          <w:iCs w:val="0"/>
          <w:color w:val="auto"/>
        </w:rPr>
        <w:t xml:space="preserve"> técnica de QA y automatización de la pagina web para asegurar que esta funciona correctamente. Para ello constara de una Base de datos, una API y finalmente de un </w:t>
      </w:r>
      <w:proofErr w:type="spellStart"/>
      <w:r w:rsidRPr="001F674C">
        <w:rPr>
          <w:rStyle w:val="nfasissutil"/>
          <w:iCs w:val="0"/>
          <w:color w:val="auto"/>
        </w:rPr>
        <w:t>frontend</w:t>
      </w:r>
      <w:proofErr w:type="spellEnd"/>
      <w:r>
        <w:rPr>
          <w:rStyle w:val="nfasissutil"/>
          <w:i w:val="0"/>
          <w:iCs w:val="0"/>
          <w:color w:val="auto"/>
        </w:rPr>
        <w:t xml:space="preserve"> para poder manejar la base de datos de manera grafica y cómoda.</w:t>
      </w:r>
    </w:p>
    <w:p w:rsidR="001F674C" w:rsidRDefault="001F674C" w:rsidP="001F674C">
      <w:pPr>
        <w:pStyle w:val="Titulo2"/>
        <w:rPr>
          <w:rStyle w:val="nfasissutil"/>
          <w:i w:val="0"/>
          <w:iCs w:val="0"/>
          <w:color w:val="000000" w:themeColor="text1"/>
        </w:rPr>
      </w:pPr>
    </w:p>
    <w:p w:rsidR="00AC7474" w:rsidRDefault="002A106E" w:rsidP="00AC7474">
      <w:pPr>
        <w:pStyle w:val="Titulo2"/>
        <w:rPr>
          <w:rStyle w:val="nfasissutil"/>
          <w:i w:val="0"/>
          <w:iCs w:val="0"/>
          <w:color w:val="000000" w:themeColor="text1"/>
        </w:rPr>
      </w:pPr>
      <w:r>
        <w:rPr>
          <w:rStyle w:val="nfasissutil"/>
          <w:i w:val="0"/>
          <w:iCs w:val="0"/>
          <w:color w:val="000000" w:themeColor="text1"/>
        </w:rPr>
        <w:t>Tecnologías</w:t>
      </w:r>
      <w:r w:rsidR="00AC7474">
        <w:rPr>
          <w:rStyle w:val="nfasissutil"/>
          <w:i w:val="0"/>
          <w:iCs w:val="0"/>
          <w:color w:val="000000" w:themeColor="text1"/>
        </w:rPr>
        <w:t>:</w:t>
      </w:r>
    </w:p>
    <w:p w:rsidR="00AC7474" w:rsidRDefault="002A106E" w:rsidP="00AC7474">
      <w:pPr>
        <w:rPr>
          <w:rStyle w:val="nfasissutil"/>
          <w:i w:val="0"/>
          <w:iCs w:val="0"/>
          <w:color w:val="000000" w:themeColor="text1"/>
        </w:rPr>
      </w:pPr>
      <w:r>
        <w:rPr>
          <w:rStyle w:val="nfasissutil"/>
          <w:i w:val="0"/>
          <w:iCs w:val="0"/>
          <w:color w:val="000000" w:themeColor="text1"/>
        </w:rPr>
        <w:t>Las tecnologías que se usaran:</w:t>
      </w:r>
    </w:p>
    <w:p w:rsidR="00013C86" w:rsidRDefault="00013C86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  <w:sectPr w:rsidR="00013C86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106E" w:rsidRPr="002A106E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2A106E">
        <w:rPr>
          <w:rStyle w:val="nfasissutil"/>
          <w:i w:val="0"/>
          <w:iCs w:val="0"/>
          <w:color w:val="000000" w:themeColor="text1"/>
        </w:rPr>
        <w:t>SQL</w:t>
      </w:r>
    </w:p>
    <w:p w:rsidR="002A106E" w:rsidRPr="002A106E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2A106E">
        <w:rPr>
          <w:rStyle w:val="nfasissutil"/>
          <w:i w:val="0"/>
          <w:iCs w:val="0"/>
          <w:color w:val="000000" w:themeColor="text1"/>
        </w:rPr>
        <w:t>Docker</w:t>
      </w:r>
    </w:p>
    <w:p w:rsidR="002A106E" w:rsidRPr="002A106E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2A106E">
        <w:rPr>
          <w:rStyle w:val="nfasissutil"/>
          <w:i w:val="0"/>
          <w:iCs w:val="0"/>
          <w:color w:val="000000" w:themeColor="text1"/>
        </w:rPr>
        <w:t>.Net Core</w:t>
      </w:r>
    </w:p>
    <w:p w:rsidR="002A106E" w:rsidRPr="002A106E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r w:rsidRPr="002A106E">
        <w:rPr>
          <w:rStyle w:val="nfasissutil"/>
          <w:i w:val="0"/>
          <w:iCs w:val="0"/>
          <w:color w:val="000000" w:themeColor="text1"/>
        </w:rPr>
        <w:t>C#</w:t>
      </w:r>
    </w:p>
    <w:p w:rsidR="002A106E" w:rsidRPr="002A106E" w:rsidRDefault="002A106E" w:rsidP="002A106E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proofErr w:type="spellStart"/>
      <w:r w:rsidRPr="002A106E">
        <w:rPr>
          <w:rStyle w:val="nfasissutil"/>
          <w:i w:val="0"/>
          <w:iCs w:val="0"/>
          <w:color w:val="000000" w:themeColor="text1"/>
        </w:rPr>
        <w:t>Selenium</w:t>
      </w:r>
      <w:proofErr w:type="spellEnd"/>
    </w:p>
    <w:p w:rsidR="002A106E" w:rsidRDefault="002A106E" w:rsidP="001F674C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000000" w:themeColor="text1"/>
        </w:rPr>
      </w:pPr>
      <w:proofErr w:type="spellStart"/>
      <w:r w:rsidRPr="002A106E">
        <w:rPr>
          <w:rStyle w:val="nfasissutil"/>
          <w:i w:val="0"/>
          <w:iCs w:val="0"/>
          <w:color w:val="000000" w:themeColor="text1"/>
        </w:rPr>
        <w:t>Boostrap</w:t>
      </w:r>
      <w:proofErr w:type="spellEnd"/>
    </w:p>
    <w:p w:rsidR="00013C86" w:rsidRDefault="00013C86" w:rsidP="002A106E">
      <w:pPr>
        <w:rPr>
          <w:rStyle w:val="nfasissutil"/>
          <w:i w:val="0"/>
          <w:iCs w:val="0"/>
          <w:color w:val="000000" w:themeColor="text1"/>
        </w:rPr>
        <w:sectPr w:rsidR="00013C86" w:rsidSect="00013C8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13C86" w:rsidRDefault="00013C86" w:rsidP="00013C86">
      <w:pPr>
        <w:pStyle w:val="Titulo2"/>
        <w:rPr>
          <w:rStyle w:val="nfasissutil"/>
          <w:i w:val="0"/>
          <w:iCs w:val="0"/>
          <w:color w:val="000000" w:themeColor="text1"/>
        </w:rPr>
      </w:pPr>
    </w:p>
    <w:p w:rsidR="001F674C" w:rsidRDefault="001F674C" w:rsidP="00013C86">
      <w:pPr>
        <w:pStyle w:val="Titulo2"/>
        <w:rPr>
          <w:rStyle w:val="nfasissutil"/>
          <w:i w:val="0"/>
          <w:iCs w:val="0"/>
          <w:color w:val="000000" w:themeColor="text1"/>
        </w:rPr>
      </w:pPr>
      <w:r>
        <w:rPr>
          <w:rStyle w:val="nfasissutil"/>
          <w:i w:val="0"/>
          <w:iCs w:val="0"/>
          <w:color w:val="000000" w:themeColor="text1"/>
        </w:rPr>
        <w:t>Partes:</w:t>
      </w:r>
    </w:p>
    <w:p w:rsidR="001F674C" w:rsidRDefault="001F674C" w:rsidP="001F674C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El trabajo consta de varias partes:</w:t>
      </w:r>
    </w:p>
    <w:p w:rsidR="001F674C" w:rsidRDefault="001F674C" w:rsidP="001F674C">
      <w:pPr>
        <w:pStyle w:val="Ttulo1"/>
        <w:rPr>
          <w:rStyle w:val="nfasissutil"/>
          <w:i w:val="0"/>
          <w:iCs w:val="0"/>
          <w:color w:val="365F91" w:themeColor="accent1" w:themeShade="BF"/>
        </w:rPr>
      </w:pPr>
      <w:r>
        <w:rPr>
          <w:rStyle w:val="nfasissutil"/>
          <w:i w:val="0"/>
          <w:iCs w:val="0"/>
          <w:color w:val="365F91" w:themeColor="accent1" w:themeShade="BF"/>
        </w:rPr>
        <w:t>Base de Datos (SQL y Docker)</w:t>
      </w:r>
    </w:p>
    <w:p w:rsidR="001F674C" w:rsidRDefault="001F674C" w:rsidP="001F674C">
      <w:r>
        <w:t xml:space="preserve">La base de datos se hará en SQL y Docker, lo cual es muy cómodo ya que puedo mover, abrir y manejar la BBDD con comodidad. Y el programa para visualizarla es la </w:t>
      </w:r>
      <w:r>
        <w:rPr>
          <w:i/>
        </w:rPr>
        <w:t xml:space="preserve">Microsoft SQL </w:t>
      </w:r>
      <w:proofErr w:type="spellStart"/>
      <w:r>
        <w:rPr>
          <w:i/>
        </w:rPr>
        <w:t>Serve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Managment</w:t>
      </w:r>
      <w:proofErr w:type="spellEnd"/>
      <w:r>
        <w:rPr>
          <w:i/>
        </w:rPr>
        <w:t xml:space="preserve"> Studio </w:t>
      </w:r>
      <w:r>
        <w:t>y contendrá varias con artistas, álbumes…</w:t>
      </w:r>
    </w:p>
    <w:p w:rsidR="001F674C" w:rsidRDefault="001F674C" w:rsidP="001F674C"/>
    <w:p w:rsidR="001F674C" w:rsidRDefault="001F674C" w:rsidP="001F674C">
      <w:pPr>
        <w:pStyle w:val="Ttulo1"/>
      </w:pPr>
      <w:r>
        <w:t>API (.Net Core C#)</w:t>
      </w:r>
    </w:p>
    <w:p w:rsidR="0029158B" w:rsidRDefault="001F674C" w:rsidP="001F674C">
      <w:r>
        <w:t xml:space="preserve">La API será un CRUD donde se </w:t>
      </w:r>
      <w:r w:rsidR="0029158B">
        <w:t>creará</w:t>
      </w:r>
      <w:r>
        <w:t xml:space="preserve"> con arquitectura de capas</w:t>
      </w:r>
      <w:r w:rsidR="0029158B">
        <w:t xml:space="preserve"> las cuales serán: Business, </w:t>
      </w:r>
      <w:proofErr w:type="spellStart"/>
      <w:r w:rsidR="0029158B">
        <w:t>Common</w:t>
      </w:r>
      <w:proofErr w:type="spellEnd"/>
      <w:r w:rsidR="0029158B">
        <w:t xml:space="preserve"> y </w:t>
      </w:r>
      <w:proofErr w:type="spellStart"/>
      <w:r w:rsidR="0029158B">
        <w:t>Dao</w:t>
      </w:r>
      <w:proofErr w:type="spellEnd"/>
      <w:r w:rsidR="0029158B">
        <w:t>. Se hará en .Net Core (C#) y se manejaran tanto objetos como conexión a base de datos.</w:t>
      </w:r>
    </w:p>
    <w:p w:rsidR="0029158B" w:rsidRDefault="0029158B" w:rsidP="001F674C"/>
    <w:p w:rsidR="0029158B" w:rsidRDefault="0029158B" w:rsidP="0029158B">
      <w:pPr>
        <w:pStyle w:val="Ttulo1"/>
      </w:pPr>
      <w:proofErr w:type="spellStart"/>
      <w:r>
        <w:t>FrontEnd</w:t>
      </w:r>
      <w:proofErr w:type="spellEnd"/>
      <w:r>
        <w:t xml:space="preserve"> (</w:t>
      </w:r>
      <w:proofErr w:type="spellStart"/>
      <w:r>
        <w:t>Boostrap</w:t>
      </w:r>
      <w:proofErr w:type="spellEnd"/>
      <w:r>
        <w:t>)</w:t>
      </w:r>
    </w:p>
    <w:p w:rsidR="0029158B" w:rsidRDefault="0029158B" w:rsidP="0029158B">
      <w:r>
        <w:t xml:space="preserve">El </w:t>
      </w:r>
      <w:proofErr w:type="spellStart"/>
      <w:r>
        <w:t>FrontEnd</w:t>
      </w:r>
      <w:proofErr w:type="spellEnd"/>
      <w:r>
        <w:t xml:space="preserve"> estará hecho con </w:t>
      </w:r>
      <w:proofErr w:type="spellStart"/>
      <w:r>
        <w:t>Boostrap</w:t>
      </w:r>
      <w:proofErr w:type="spellEnd"/>
      <w:r>
        <w:t xml:space="preserve"> y</w:t>
      </w:r>
      <w:r w:rsidR="00AC7474">
        <w:t xml:space="preserve"> la comunicación con la API será </w:t>
      </w:r>
      <w:r w:rsidR="00013C86">
        <w:t>por</w:t>
      </w:r>
      <w:r w:rsidR="00AC7474">
        <w:t xml:space="preserve"> AJAX, lo cual conlleva que se usará JavaScript para ejecutar también algún tipo de animaciones…</w:t>
      </w:r>
    </w:p>
    <w:p w:rsidR="002A106E" w:rsidRDefault="002A106E" w:rsidP="0029158B"/>
    <w:p w:rsidR="00013C86" w:rsidRDefault="00013C86" w:rsidP="002A106E">
      <w:pPr>
        <w:pStyle w:val="Titulo2"/>
      </w:pPr>
    </w:p>
    <w:p w:rsidR="00AC7474" w:rsidRDefault="00AC7474" w:rsidP="002A106E">
      <w:pPr>
        <w:pStyle w:val="Titulo2"/>
      </w:pPr>
      <w:r>
        <w:t>Trabajo:</w:t>
      </w:r>
    </w:p>
    <w:p w:rsidR="00AC7474" w:rsidRPr="00AC7474" w:rsidRDefault="00AC7474" w:rsidP="002A106E">
      <w:r>
        <w:t xml:space="preserve"> Como se ha explicado en la parte del proyecto, el trabajo trata de automatizar un BackOffice para detectar si funciona correctamente, </w:t>
      </w:r>
      <w:r w:rsidR="002A106E">
        <w:t xml:space="preserve">para ello lo que haremos son pruebas automatizadas de la página web utilizando </w:t>
      </w:r>
      <w:proofErr w:type="spellStart"/>
      <w:r w:rsidR="002A106E">
        <w:t>Selenium</w:t>
      </w:r>
      <w:proofErr w:type="spellEnd"/>
      <w:r w:rsidR="002A106E">
        <w:t xml:space="preserve"> con C# y el cual nos </w:t>
      </w:r>
      <w:r w:rsidR="00013C86">
        <w:t>ayudará</w:t>
      </w:r>
      <w:r w:rsidR="002A106E">
        <w:t xml:space="preserve"> y hará todos los pasos que le digamos.</w:t>
      </w:r>
      <w:r w:rsidR="00013C86">
        <w:t xml:space="preserve"> El trabajo mas que centrarse en una sola tecnología lo que trata es de usar bastantes tecnologías, técnicas o programas para llevar adelante una pagina web la cual automatizaremos.</w:t>
      </w:r>
      <w:bookmarkStart w:id="0" w:name="_GoBack"/>
      <w:bookmarkEnd w:id="0"/>
    </w:p>
    <w:sectPr w:rsidR="00AC7474" w:rsidRPr="00AC7474" w:rsidSect="00013C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984" w:rsidRDefault="00B53984" w:rsidP="001F674C">
      <w:r>
        <w:separator/>
      </w:r>
    </w:p>
  </w:endnote>
  <w:endnote w:type="continuationSeparator" w:id="0">
    <w:p w:rsidR="00B53984" w:rsidRDefault="00B53984" w:rsidP="001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683" w:rsidRPr="00EA4683" w:rsidRDefault="00EB5C1C" w:rsidP="001F674C">
    <w:pPr>
      <w:pStyle w:val="Piedepgina"/>
    </w:pPr>
    <w:r>
      <w:t>Moisés Ortega Rodríguez</w:t>
    </w:r>
    <w:r>
      <w:tab/>
      <w:t>A</w:t>
    </w:r>
    <w:r w:rsidR="00F23484">
      <w:t>WS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984" w:rsidRDefault="00B53984" w:rsidP="001F674C">
      <w:r>
        <w:separator/>
      </w:r>
    </w:p>
  </w:footnote>
  <w:footnote w:type="continuationSeparator" w:id="0">
    <w:p w:rsidR="00B53984" w:rsidRDefault="00B53984" w:rsidP="001F6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1C6" w:rsidRDefault="00B53984" w:rsidP="001F67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46086" o:spid="_x0000_s2056" type="#_x0000_t75" style="position:absolute;margin-left:0;margin-top:0;width:424.9pt;height:646.5pt;z-index:-251648000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37A" w:rsidRDefault="00EA4683" w:rsidP="001F674C">
    <w:pPr>
      <w:pStyle w:val="Encabezado"/>
    </w:pPr>
    <w:r w:rsidRPr="008C71C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998F0D" wp14:editId="1E11A916">
              <wp:simplePos x="0" y="0"/>
              <wp:positionH relativeFrom="column">
                <wp:posOffset>1328420</wp:posOffset>
              </wp:positionH>
              <wp:positionV relativeFrom="paragraph">
                <wp:posOffset>-463228</wp:posOffset>
              </wp:positionV>
              <wp:extent cx="2748915" cy="900430"/>
              <wp:effectExtent l="0" t="0" r="13335" b="139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915" cy="900430"/>
                      </a:xfrm>
                      <a:prstGeom prst="rect">
                        <a:avLst/>
                      </a:prstGeom>
                      <a:solidFill>
                        <a:srgbClr val="01377D"/>
                      </a:solidFill>
                      <a:ln w="9525">
                        <a:solidFill>
                          <a:srgbClr val="01377D"/>
                        </a:solidFill>
                        <a:miter lim="800000"/>
                        <a:headEnd/>
                        <a:tailEnd/>
                      </a:ln>
                      <a:effectLst>
                        <a:innerShdw blurRad="114300">
                          <a:prstClr val="black"/>
                        </a:innerShdw>
                      </a:effectLst>
                    </wps:spPr>
                    <wps:txbx>
                      <w:txbxContent>
                        <w:p w:rsidR="00F23484" w:rsidRDefault="00F23484" w:rsidP="001F674C"/>
                        <w:p w:rsidR="00F23484" w:rsidRPr="008C71C6" w:rsidRDefault="00F23484" w:rsidP="001F674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98F0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04.6pt;margin-top:-36.45pt;width:216.45pt;height:7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" fillcolor="#01377d" strokecolor="#01377d">
              <v:textbox>
                <w:txbxContent>
                  <w:p w:rsidR="00F23484" w:rsidRDefault="00F23484" w:rsidP="001F674C"/>
                  <w:p w:rsidR="00F23484" w:rsidRPr="008C71C6" w:rsidRDefault="00F23484" w:rsidP="001F674C"/>
                </w:txbxContent>
              </v:textbox>
            </v:shape>
          </w:pict>
        </mc:Fallback>
      </mc:AlternateContent>
    </w:r>
    <w:r w:rsidR="00B53984"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46087" o:spid="_x0000_s2057" type="#_x0000_t75" style="position:absolute;margin-left:0;margin-top:0;width:401.25pt;height:622.3pt;z-index:-251646976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  <w:r w:rsidR="002510F0"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26906FC9" wp14:editId="0E1D393E">
          <wp:simplePos x="0" y="0"/>
          <wp:positionH relativeFrom="column">
            <wp:posOffset>5562600</wp:posOffset>
          </wp:positionH>
          <wp:positionV relativeFrom="paragraph">
            <wp:posOffset>-447675</wp:posOffset>
          </wp:positionV>
          <wp:extent cx="933450" cy="900430"/>
          <wp:effectExtent l="0" t="0" r="0" b="0"/>
          <wp:wrapNone/>
          <wp:docPr id="4" name="Imagen 4" descr="E:\C.Medio trabajos\índi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.Medio trabajos\índic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71C6" w:rsidRPr="00F6537A">
      <w:rPr>
        <w:noProof/>
        <w:color w:val="1F497D" w:themeColor="text2"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29B8BC" wp14:editId="65A0BEC7">
              <wp:simplePos x="0" y="0"/>
              <wp:positionH relativeFrom="column">
                <wp:posOffset>-1080135</wp:posOffset>
              </wp:positionH>
              <wp:positionV relativeFrom="paragraph">
                <wp:posOffset>-449580</wp:posOffset>
              </wp:positionV>
              <wp:extent cx="7574280" cy="900430"/>
              <wp:effectExtent l="0" t="0" r="7620" b="0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4280" cy="900430"/>
                      </a:xfrm>
                      <a:prstGeom prst="rect">
                        <a:avLst/>
                      </a:prstGeom>
                      <a:solidFill>
                        <a:srgbClr val="0137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88F56A" id="3 Rectángulo" o:spid="_x0000_s1026" style="position:absolute;margin-left:-85.05pt;margin-top:-35.4pt;width:596.4pt;height:7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" fillcolor="#01377d" stroked="f" strokeweight="2pt"/>
          </w:pict>
        </mc:Fallback>
      </mc:AlternateContent>
    </w:r>
    <w:r w:rsidR="00F6537A"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62C3BC82" wp14:editId="0A23B214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933450" cy="900430"/>
          <wp:effectExtent l="0" t="0" r="0" b="0"/>
          <wp:wrapNone/>
          <wp:docPr id="5" name="Imagen 5" descr="E:\C.Medio trabajos\índi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.Medio trabajos\índic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1C6" w:rsidRDefault="00B53984" w:rsidP="001F67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46085" o:spid="_x0000_s2055" type="#_x0000_t75" style="position:absolute;margin-left:0;margin-top:0;width:424.9pt;height:646.5pt;z-index:-25164902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9A970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C6E40"/>
    <w:multiLevelType w:val="hybridMultilevel"/>
    <w:tmpl w:val="A72A8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50DBF"/>
    <w:multiLevelType w:val="hybridMultilevel"/>
    <w:tmpl w:val="34DC2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C1C"/>
    <w:rsid w:val="00013C86"/>
    <w:rsid w:val="00163088"/>
    <w:rsid w:val="00187A29"/>
    <w:rsid w:val="00190CB3"/>
    <w:rsid w:val="001C0CA2"/>
    <w:rsid w:val="001C1AC0"/>
    <w:rsid w:val="001D4616"/>
    <w:rsid w:val="001E4B15"/>
    <w:rsid w:val="001F674C"/>
    <w:rsid w:val="002510F0"/>
    <w:rsid w:val="00274EB1"/>
    <w:rsid w:val="0029158B"/>
    <w:rsid w:val="002A076E"/>
    <w:rsid w:val="002A106E"/>
    <w:rsid w:val="002F06A5"/>
    <w:rsid w:val="00335284"/>
    <w:rsid w:val="00427D00"/>
    <w:rsid w:val="0045300D"/>
    <w:rsid w:val="004A2CD5"/>
    <w:rsid w:val="004C7E85"/>
    <w:rsid w:val="004D078C"/>
    <w:rsid w:val="00514CE6"/>
    <w:rsid w:val="005870BE"/>
    <w:rsid w:val="006149F5"/>
    <w:rsid w:val="007D3B07"/>
    <w:rsid w:val="008C71C6"/>
    <w:rsid w:val="009D3C0C"/>
    <w:rsid w:val="00A715F8"/>
    <w:rsid w:val="00AC7474"/>
    <w:rsid w:val="00B53984"/>
    <w:rsid w:val="00C46D64"/>
    <w:rsid w:val="00CE3FFD"/>
    <w:rsid w:val="00DE2C63"/>
    <w:rsid w:val="00E50C47"/>
    <w:rsid w:val="00E51D49"/>
    <w:rsid w:val="00EA4683"/>
    <w:rsid w:val="00EB5C1C"/>
    <w:rsid w:val="00F23484"/>
    <w:rsid w:val="00F36D87"/>
    <w:rsid w:val="00F6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09C7E38A"/>
  <w15:docId w15:val="{B6AED69B-92E7-4C92-BC4D-83D3C2BC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74C"/>
  </w:style>
  <w:style w:type="paragraph" w:styleId="Ttulo1">
    <w:name w:val="heading 1"/>
    <w:basedOn w:val="Normal"/>
    <w:next w:val="Normal"/>
    <w:link w:val="Ttulo1Car"/>
    <w:uiPriority w:val="9"/>
    <w:qFormat/>
    <w:rsid w:val="00F23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3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37A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F6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37A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37A"/>
    <w:rPr>
      <w:rFonts w:ascii="Tahoma" w:hAnsi="Tahoma" w:cs="Tahoma"/>
      <w:sz w:val="16"/>
      <w:szCs w:val="1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F23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48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inespaciado">
    <w:name w:val="No Spacing"/>
    <w:link w:val="SinespaciadoCar"/>
    <w:uiPriority w:val="1"/>
    <w:qFormat/>
    <w:rsid w:val="00F234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3484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34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234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48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484"/>
    <w:rPr>
      <w:i/>
      <w:iCs/>
      <w:color w:val="4F81BD" w:themeColor="accent1"/>
      <w:lang w:val="ca-ES"/>
    </w:rPr>
  </w:style>
  <w:style w:type="paragraph" w:customStyle="1" w:styleId="Titulo2">
    <w:name w:val="Titulo 2"/>
    <w:basedOn w:val="Ttulo"/>
    <w:link w:val="Titulo2Car"/>
    <w:qFormat/>
    <w:rsid w:val="00190CB3"/>
    <w:pPr>
      <w:pBdr>
        <w:bottom w:val="single" w:sz="24" w:space="1" w:color="365F91" w:themeColor="accent1" w:themeShade="BF"/>
      </w:pBdr>
    </w:pPr>
    <w:rPr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F234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-ES"/>
    </w:rPr>
  </w:style>
  <w:style w:type="character" w:customStyle="1" w:styleId="Titulo2Car">
    <w:name w:val="Titulo 2 Car"/>
    <w:basedOn w:val="TtuloCar"/>
    <w:link w:val="Titulo2"/>
    <w:rsid w:val="00190CB3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val="ca-ES"/>
    </w:rPr>
  </w:style>
  <w:style w:type="character" w:styleId="Textoennegrita">
    <w:name w:val="Strong"/>
    <w:basedOn w:val="Fuentedeprrafopredeter"/>
    <w:uiPriority w:val="22"/>
    <w:qFormat/>
    <w:rsid w:val="00190CB3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1C0CA2"/>
    <w:rPr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1C0CA2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1C0CA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CA2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1C0CA2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99"/>
    <w:unhideWhenUsed/>
    <w:rsid w:val="001F674C"/>
    <w:pPr>
      <w:numPr>
        <w:numId w:val="1"/>
      </w:numPr>
      <w:contextualSpacing/>
    </w:pPr>
  </w:style>
  <w:style w:type="table" w:styleId="Tablaconcuadrcula">
    <w:name w:val="Table Grid"/>
    <w:basedOn w:val="Tablanormal"/>
    <w:uiPriority w:val="59"/>
    <w:rsid w:val="0029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l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3141B-E678-4662-A81C-D6BDD513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82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AWS1-16</dc:creator>
  <cp:lastModifiedBy>Moises Ortega Rodriguez</cp:lastModifiedBy>
  <cp:revision>7</cp:revision>
  <dcterms:created xsi:type="dcterms:W3CDTF">2016-09-22T06:14:00Z</dcterms:created>
  <dcterms:modified xsi:type="dcterms:W3CDTF">2019-01-15T12:01:00Z</dcterms:modified>
</cp:coreProperties>
</file>